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36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9"/>
              <w:ind w:left="2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9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17.19561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9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2515.50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9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2687.46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9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8.4479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9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3.41833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9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2511.61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9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2682.52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9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7.6947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6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2"/>
              <w:ind w:left="2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2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19.51251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2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2587.86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2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2782.99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2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8.6881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2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3.88937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2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2585.61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2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2780.08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2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7.9400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21.82507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2661.27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2879.52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8.9037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4.35595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2659.85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2877.64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8.1579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2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24.13559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2735.95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2977.31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9.1002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4.82045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2734.97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2975.99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8.3555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75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2"/>
              <w:ind w:left="2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2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26.44508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2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2812.06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2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3076.51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2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9.2812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2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5.28391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2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2811.33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2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3075.52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2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8.5372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31.06252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2968.89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3279.51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9.6076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6.20929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2968.43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3278.89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8.8641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64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500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35.67896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3132.26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3489.05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9.8977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7.13364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3131.94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3488.62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9.1545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1"/>
              <w:ind w:left="2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600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1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40.29488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1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3302.45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1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3705.40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1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10.1608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1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8.05748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1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3302.22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1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3705.10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1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9.4177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700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44.91052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3479.63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3928.73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10.4028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8.98104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3479.45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3928.51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9.6599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4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800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49.52599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3663.84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4159.10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10.6281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9.90444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3663.70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4158.92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9.8852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74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2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900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54.14137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3855.03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4396.44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10.8395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10.82773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3854.91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4396.30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10.0967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9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1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58.75669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4053.01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4640.58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11.0392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11.75097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4052.91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4640.46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10.2964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65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1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1100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63.37198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4257.47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4891.19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11.2287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12.67418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4257.37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4891.08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10.4858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0"/>
              <w:ind w:left="11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1200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0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67.98724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0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4467.91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0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5147.78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0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11.4090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0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13.59737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0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4467.82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0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5147.69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0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10.6662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4" w:hRule="exact"/>
        </w:trPr>
        <w:tc>
          <w:tcPr>
            <w:tcW w:w="755" w:type="dxa"/>
            <w:tcBorders>
              <w:top w:val="nil" w:sz="6" w:space="0" w:color="auto"/>
              <w:left w:val="single" w:sz="5" w:space="0" w:color="00ADEF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11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1300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72.60250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4683.68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5409.70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14.5810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14.52054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4683.58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5409.61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6EAFB"/>
          </w:tcPr>
          <w:p>
            <w:pPr>
              <w:pStyle w:val="TableParagraph"/>
              <w:spacing w:before="15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21F20"/>
                <w:spacing w:val="0"/>
                <w:w w:val="100"/>
                <w:sz w:val="18"/>
                <w:szCs w:val="18"/>
              </w:rPr>
              <w:t>10.8382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</w:tbl>
    <w:sectPr>
      <w:pgSz w:w="11521" w:h="14420"/>
      <w:pgMar w:top="1320" w:bottom="280" w:left="6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2014-08-30T19:36:26Z</dcterms:created>
  <dcterms:modified xsi:type="dcterms:W3CDTF">2014-08-30T19:36:26Z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2012-12-14T00:00:00Z</vt:filetime>
  </property>
  <property fmtid="{D5CDD505-2E9C-101B-9397-08002B2CF9AE}" pid="3" name="LastSaved">
    <vt:filetime>2014-08-30T00:00:00Z</vt:filetime>
  </property>
</Properties>
</file>